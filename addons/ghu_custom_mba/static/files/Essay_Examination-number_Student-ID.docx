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5A0" w:rsidRDefault="00D955A0" w:rsidP="00D955A0">
      <w:pPr>
        <w:spacing w:line="240" w:lineRule="auto"/>
        <w:jc w:val="center"/>
        <w:rPr>
          <w:rFonts w:ascii="Arial" w:hAnsi="Arial" w:cs="Arial"/>
          <w:b/>
          <w:noProof/>
          <w:color w:val="1477AE"/>
          <w:sz w:val="40"/>
          <w:szCs w:val="52"/>
        </w:rPr>
      </w:pPr>
    </w:p>
    <w:p w:rsidR="00B806EA" w:rsidRPr="00BC66C4" w:rsidRDefault="00341D32" w:rsidP="00B806EA">
      <w:pPr>
        <w:spacing w:line="240" w:lineRule="auto"/>
        <w:jc w:val="center"/>
        <w:rPr>
          <w:rFonts w:ascii="Arial" w:hAnsi="Arial" w:cs="Arial"/>
          <w:b/>
          <w:noProof/>
          <w:color w:val="0D2E5A"/>
          <w:sz w:val="40"/>
          <w:szCs w:val="52"/>
        </w:rPr>
      </w:pPr>
      <w:r w:rsidRPr="00BC66C4">
        <w:rPr>
          <w:rFonts w:ascii="Arial" w:hAnsi="Arial" w:cs="Arial"/>
          <w:b/>
          <w:noProof/>
          <w:color w:val="0D2E5A"/>
          <w:sz w:val="40"/>
          <w:szCs w:val="52"/>
        </w:rPr>
        <w:t>ESSAY</w:t>
      </w:r>
    </w:p>
    <w:p w:rsidR="00D955A0" w:rsidRPr="00BD6686" w:rsidRDefault="00D955A0" w:rsidP="00D955A0">
      <w:pPr>
        <w:jc w:val="center"/>
        <w:rPr>
          <w:rFonts w:cs="Calibri"/>
          <w:sz w:val="16"/>
          <w:szCs w:val="36"/>
        </w:rPr>
      </w:pPr>
    </w:p>
    <w:p w:rsidR="00B806EA" w:rsidRPr="00181C18" w:rsidRDefault="00B806EA" w:rsidP="00B806EA">
      <w:pPr>
        <w:jc w:val="center"/>
        <w:rPr>
          <w:rFonts w:cs="Calibri"/>
          <w:b/>
          <w:sz w:val="16"/>
          <w:szCs w:val="36"/>
        </w:rPr>
      </w:pPr>
    </w:p>
    <w:p w:rsidR="00B806EA" w:rsidRPr="00181C18" w:rsidRDefault="00B806EA" w:rsidP="00960FA0">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rPr>
      </w:pPr>
    </w:p>
    <w:p w:rsidR="006B1F7E" w:rsidRPr="00D35276" w:rsidRDefault="00BC66C4" w:rsidP="00960FA0">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sidRPr="00D35276">
        <w:rPr>
          <w:rFonts w:ascii="Arial" w:hAnsi="Arial" w:cs="Arial"/>
          <w:color w:val="16519D"/>
          <w:sz w:val="28"/>
          <w:szCs w:val="34"/>
          <w:lang w:val="en-US"/>
        </w:rPr>
        <w:t>Course Name</w:t>
      </w:r>
    </w:p>
    <w:p w:rsidR="00B806EA" w:rsidRPr="004374CE" w:rsidRDefault="00B806EA" w:rsidP="00960FA0">
      <w:pPr>
        <w:pBdr>
          <w:top w:val="single" w:sz="4" w:space="1" w:color="0D2E5A"/>
          <w:left w:val="single" w:sz="4" w:space="4" w:color="0D2E5A"/>
          <w:bottom w:val="single" w:sz="4" w:space="2" w:color="0D2E5A"/>
          <w:right w:val="single" w:sz="4" w:space="4" w:color="0D2E5A"/>
        </w:pBdr>
        <w:rPr>
          <w:rFonts w:cs="Calibri"/>
          <w:b/>
          <w:sz w:val="28"/>
          <w:lang w:val="en-US"/>
        </w:rPr>
      </w:pPr>
    </w:p>
    <w:p w:rsidR="00D955A0" w:rsidRPr="004374CE" w:rsidRDefault="00D955A0" w:rsidP="00FF3F26">
      <w:pPr>
        <w:jc w:val="center"/>
        <w:rPr>
          <w:rFonts w:cs="Calibri"/>
          <w:b/>
          <w:lang w:val="en-US"/>
        </w:rPr>
      </w:pPr>
    </w:p>
    <w:p w:rsidR="00BC66C4" w:rsidRPr="00B46CD5" w:rsidRDefault="00D955A0" w:rsidP="00960FA0">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rsidR="00D955A0" w:rsidRPr="004374CE" w:rsidRDefault="00B46CD5" w:rsidP="00960FA0">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STUDENT ID</w:t>
      </w:r>
    </w:p>
    <w:p w:rsidR="00D955A0" w:rsidRPr="004374CE" w:rsidRDefault="00D955A0" w:rsidP="00960FA0">
      <w:pPr>
        <w:pBdr>
          <w:top w:val="single" w:sz="4" w:space="1" w:color="0D2E5A"/>
          <w:left w:val="single" w:sz="4" w:space="4" w:color="0D2E5A"/>
          <w:bottom w:val="single" w:sz="4" w:space="1" w:color="0D2E5A"/>
          <w:right w:val="single" w:sz="4" w:space="4" w:color="0D2E5A"/>
        </w:pBdr>
        <w:rPr>
          <w:rFonts w:cs="Calibri"/>
          <w:b/>
          <w:lang w:val="en-US"/>
        </w:rPr>
      </w:pPr>
    </w:p>
    <w:p w:rsidR="00D955A0" w:rsidRPr="004374CE" w:rsidRDefault="00D955A0" w:rsidP="00FF3F26">
      <w:pPr>
        <w:rPr>
          <w:rFonts w:cs="Calibri"/>
          <w:b/>
          <w:lang w:val="en-US"/>
        </w:rPr>
      </w:pPr>
    </w:p>
    <w:p w:rsidR="008B525D" w:rsidRPr="004915B3" w:rsidRDefault="002B05EE" w:rsidP="00960FA0">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de-AT"/>
        </w:rPr>
      </w:pPr>
      <w:r w:rsidRPr="004915B3">
        <w:rPr>
          <w:rFonts w:cs="Calibri"/>
          <w:b/>
          <w:szCs w:val="24"/>
          <w:lang w:val="de-AT"/>
        </w:rPr>
        <w:t>PROGRAM</w:t>
      </w:r>
      <w:r w:rsidR="008B525D" w:rsidRPr="004915B3">
        <w:rPr>
          <w:rFonts w:cs="Calibri"/>
          <w:b/>
          <w:szCs w:val="24"/>
          <w:lang w:val="de-AT"/>
        </w:rPr>
        <w:t>:</w:t>
      </w:r>
      <w:r w:rsidR="008B525D" w:rsidRPr="004915B3">
        <w:rPr>
          <w:rFonts w:cs="Calibri"/>
          <w:b/>
          <w:szCs w:val="24"/>
          <w:lang w:val="de-AT"/>
        </w:rPr>
        <w:tab/>
      </w:r>
      <w:r w:rsidR="004374CE" w:rsidRPr="004374CE">
        <w:rPr>
          <w:rFonts w:cs="Calibri"/>
          <w:szCs w:val="24"/>
          <w:highlight w:val="lightGray"/>
          <w:lang w:val="de-AT"/>
        </w:rPr>
        <w:t>e.g.</w:t>
      </w:r>
      <w:r w:rsidR="004A4E7E" w:rsidRPr="004915B3">
        <w:rPr>
          <w:rFonts w:cs="Calibri"/>
          <w:szCs w:val="24"/>
          <w:highlight w:val="lightGray"/>
          <w:lang w:val="de-AT"/>
        </w:rPr>
        <w:t xml:space="preserve"> MBA General Management</w:t>
      </w:r>
    </w:p>
    <w:p w:rsidR="00D955A0" w:rsidRPr="004374CE" w:rsidRDefault="00DF2A06" w:rsidP="00960FA0">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LECTURER</w:t>
      </w:r>
      <w:r w:rsidR="00D955A0" w:rsidRPr="004374CE">
        <w:rPr>
          <w:rFonts w:cs="Calibri"/>
          <w:b/>
          <w:szCs w:val="24"/>
          <w:lang w:val="en-US"/>
        </w:rPr>
        <w:t>:</w:t>
      </w:r>
      <w:r w:rsidR="00D955A0" w:rsidRPr="004374CE">
        <w:rPr>
          <w:rFonts w:cs="Calibri"/>
          <w:b/>
          <w:szCs w:val="24"/>
          <w:lang w:val="en-US"/>
        </w:rPr>
        <w:tab/>
      </w:r>
      <w:r w:rsidR="004374CE" w:rsidRPr="004374CE">
        <w:rPr>
          <w:rFonts w:cs="Calibri"/>
          <w:szCs w:val="24"/>
          <w:highlight w:val="lightGray"/>
          <w:lang w:val="en-US"/>
        </w:rPr>
        <w:t>Title First name Surname</w:t>
      </w:r>
    </w:p>
    <w:p w:rsidR="00D955A0" w:rsidRPr="004374CE" w:rsidRDefault="004374CE" w:rsidP="00960FA0">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00D955A0" w:rsidRPr="004374CE">
        <w:rPr>
          <w:rFonts w:cs="Calibri"/>
          <w:szCs w:val="24"/>
          <w:lang w:val="en-US"/>
        </w:rPr>
        <w:t>:</w:t>
      </w:r>
      <w:r w:rsidR="00D955A0" w:rsidRPr="004374CE">
        <w:rPr>
          <w:rFonts w:cs="Calibri"/>
          <w:szCs w:val="24"/>
          <w:lang w:val="en-US"/>
        </w:rPr>
        <w:tab/>
      </w:r>
      <w:r w:rsidRPr="004374CE">
        <w:rPr>
          <w:rFonts w:cs="Calibri"/>
          <w:szCs w:val="24"/>
          <w:highlight w:val="lightGray"/>
          <w:lang w:val="en-US"/>
        </w:rPr>
        <w:t>please add</w:t>
      </w:r>
    </w:p>
    <w:p w:rsidR="00F23E2E" w:rsidRPr="004374CE" w:rsidRDefault="004374CE" w:rsidP="00960FA0">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NUMBER OF WORDS</w:t>
      </w:r>
      <w:r w:rsidR="004031BD" w:rsidRPr="004374CE">
        <w:rPr>
          <w:rFonts w:cs="Calibri"/>
          <w:b/>
          <w:szCs w:val="24"/>
          <w:lang w:val="en-US"/>
        </w:rPr>
        <w:t xml:space="preserve">: </w:t>
      </w:r>
      <w:r w:rsidR="004031BD" w:rsidRPr="004374CE">
        <w:rPr>
          <w:rFonts w:cs="Calibri"/>
          <w:b/>
          <w:szCs w:val="24"/>
          <w:lang w:val="en-US"/>
        </w:rPr>
        <w:tab/>
      </w:r>
      <w:r w:rsidRPr="004374CE">
        <w:rPr>
          <w:rFonts w:cs="Calibri"/>
          <w:szCs w:val="24"/>
          <w:highlight w:val="lightGray"/>
          <w:lang w:val="en-US"/>
        </w:rPr>
        <w:t xml:space="preserve">please add </w:t>
      </w:r>
      <w:r w:rsidR="00036727" w:rsidRPr="004374CE">
        <w:rPr>
          <w:rFonts w:cs="Calibri"/>
          <w:szCs w:val="24"/>
          <w:highlight w:val="lightGray"/>
          <w:lang w:val="en-US"/>
        </w:rPr>
        <w:t>(</w:t>
      </w:r>
      <w:r w:rsidRPr="004374CE">
        <w:rPr>
          <w:rFonts w:cs="Calibri"/>
          <w:szCs w:val="24"/>
          <w:highlight w:val="lightGray"/>
          <w:lang w:val="en-US"/>
        </w:rPr>
        <w:t>pure text part</w:t>
      </w:r>
      <w:r w:rsidR="00F23E2E" w:rsidRPr="004374CE">
        <w:rPr>
          <w:rFonts w:cs="Calibri"/>
          <w:szCs w:val="24"/>
          <w:highlight w:val="lightGray"/>
          <w:lang w:val="en-US"/>
        </w:rPr>
        <w:t>)</w:t>
      </w:r>
    </w:p>
    <w:p w:rsidR="00B46CD5" w:rsidRPr="00B46CD5" w:rsidRDefault="00B46CD5" w:rsidP="00B46CD5">
      <w:pPr>
        <w:shd w:val="clear" w:color="auto" w:fill="FFFFFF"/>
        <w:spacing w:line="240" w:lineRule="auto"/>
        <w:jc w:val="both"/>
        <w:rPr>
          <w:rFonts w:cs="Calibri"/>
          <w:i/>
          <w:sz w:val="18"/>
          <w:szCs w:val="18"/>
          <w:highlight w:val="lightGray"/>
        </w:rPr>
      </w:pPr>
      <w:r w:rsidRPr="00B46CD5">
        <w:rPr>
          <w:rFonts w:cs="Calibri"/>
          <w:i/>
          <w:sz w:val="18"/>
          <w:szCs w:val="18"/>
          <w:highlight w:val="lightGray"/>
          <w:lang w:val="en-US"/>
        </w:rPr>
        <w:t xml:space="preserve">Note: Complete your data in the examination cover sheet and in the </w:t>
      </w:r>
      <w:r w:rsidRPr="00B46CD5">
        <w:rPr>
          <w:rFonts w:cs="Calibri"/>
          <w:b/>
          <w:bCs/>
          <w:i/>
          <w:sz w:val="18"/>
          <w:szCs w:val="18"/>
          <w:highlight w:val="lightGray"/>
          <w:lang w:val="en-US"/>
        </w:rPr>
        <w:t>footer</w:t>
      </w:r>
      <w:r w:rsidRPr="00B46CD5">
        <w:rPr>
          <w:rFonts w:cs="Calibri"/>
          <w:i/>
          <w:sz w:val="18"/>
          <w:szCs w:val="18"/>
          <w:highlight w:val="lightGray"/>
          <w:lang w:val="en-US"/>
        </w:rPr>
        <w:t xml:space="preserve"> or make sure that </w:t>
      </w:r>
      <w:r w:rsidRPr="00B46CD5">
        <w:rPr>
          <w:rFonts w:cs="Calibri"/>
          <w:b/>
          <w:bCs/>
          <w:i/>
          <w:sz w:val="18"/>
          <w:szCs w:val="18"/>
          <w:highlight w:val="lightGray"/>
          <w:lang w:val="en-US"/>
        </w:rPr>
        <w:t>the file name is correct</w:t>
      </w:r>
      <w:r w:rsidRPr="00B46CD5">
        <w:rPr>
          <w:rFonts w:cs="Calibri"/>
          <w:i/>
          <w:sz w:val="18"/>
          <w:szCs w:val="18"/>
          <w:highlight w:val="lightGray"/>
          <w:lang w:val="en-US"/>
        </w:rPr>
        <w:t xml:space="preserve">: Delete the contents in brackets and complete the </w:t>
      </w:r>
      <w:r w:rsidRPr="00B46CD5">
        <w:rPr>
          <w:rFonts w:cs="Calibri"/>
          <w:b/>
          <w:bCs/>
          <w:i/>
          <w:sz w:val="18"/>
          <w:szCs w:val="18"/>
          <w:highlight w:val="lightGray"/>
          <w:lang w:val="en-US"/>
        </w:rPr>
        <w:t>examination number, Student ID</w:t>
      </w:r>
      <w:r w:rsidRPr="00B46CD5">
        <w:rPr>
          <w:rFonts w:cs="Calibri"/>
          <w:i/>
          <w:sz w:val="18"/>
          <w:szCs w:val="18"/>
          <w:highlight w:val="lightGray"/>
          <w:lang w:val="en-US"/>
        </w:rPr>
        <w:t xml:space="preserve">. </w:t>
      </w:r>
      <w:proofErr w:type="spellStart"/>
      <w:r w:rsidRPr="00B46CD5">
        <w:rPr>
          <w:rFonts w:cs="Calibri"/>
          <w:i/>
          <w:sz w:val="18"/>
          <w:szCs w:val="18"/>
          <w:highlight w:val="lightGray"/>
        </w:rPr>
        <w:t>You</w:t>
      </w:r>
      <w:proofErr w:type="spellEnd"/>
      <w:r w:rsidRPr="00B46CD5">
        <w:rPr>
          <w:rFonts w:cs="Calibri"/>
          <w:i/>
          <w:sz w:val="18"/>
          <w:szCs w:val="18"/>
          <w:highlight w:val="lightGray"/>
        </w:rPr>
        <w:t xml:space="preserve"> will find </w:t>
      </w:r>
      <w:proofErr w:type="spellStart"/>
      <w:r w:rsidRPr="00B46CD5">
        <w:rPr>
          <w:rFonts w:cs="Calibri"/>
          <w:i/>
          <w:sz w:val="18"/>
          <w:szCs w:val="18"/>
          <w:highlight w:val="lightGray"/>
        </w:rPr>
        <w:t>the</w:t>
      </w:r>
      <w:proofErr w:type="spellEnd"/>
      <w:r w:rsidRPr="00B46CD5">
        <w:rPr>
          <w:rFonts w:cs="Calibri"/>
          <w:i/>
          <w:sz w:val="18"/>
          <w:szCs w:val="18"/>
          <w:highlight w:val="lightGray"/>
        </w:rPr>
        <w:t xml:space="preserve"> respective examination number in the course description on campus. </w:t>
      </w:r>
      <w:r w:rsidRPr="00B46CD5">
        <w:rPr>
          <w:rFonts w:cs="Calibri"/>
          <w:b/>
          <w:bCs/>
          <w:i/>
          <w:sz w:val="18"/>
          <w:szCs w:val="18"/>
          <w:highlight w:val="lightGray"/>
        </w:rPr>
        <w:t>Remove</w:t>
      </w:r>
      <w:r w:rsidRPr="00B46CD5">
        <w:rPr>
          <w:rFonts w:cs="Calibri"/>
          <w:i/>
          <w:sz w:val="18"/>
          <w:szCs w:val="18"/>
          <w:highlight w:val="lightGray"/>
        </w:rPr>
        <w:t xml:space="preserve"> the grey markings and this information text. Please adhere to the given table of contents and the scope of the essay.</w:t>
      </w:r>
    </w:p>
    <w:p w:rsidR="00B46CD5" w:rsidRPr="00B46CD5" w:rsidRDefault="00B46CD5" w:rsidP="00B46CD5">
      <w:pPr>
        <w:shd w:val="clear" w:color="auto" w:fill="FFFFFF"/>
        <w:spacing w:line="240" w:lineRule="auto"/>
        <w:jc w:val="both"/>
        <w:rPr>
          <w:rFonts w:cs="Calibri"/>
          <w:i/>
          <w:sz w:val="18"/>
          <w:szCs w:val="18"/>
          <w:lang w:val="en-US"/>
        </w:rPr>
      </w:pPr>
    </w:p>
    <w:p w:rsidR="00F23E2E" w:rsidRPr="00B46CD5" w:rsidRDefault="00F23E2E" w:rsidP="004031BD">
      <w:pPr>
        <w:pStyle w:val="NurText"/>
        <w:jc w:val="both"/>
        <w:rPr>
          <w:rFonts w:eastAsia="Times New Roman" w:cs="Calibri"/>
          <w:sz w:val="20"/>
          <w:szCs w:val="20"/>
          <w:lang w:val="en-US" w:eastAsia="de-DE"/>
        </w:rPr>
      </w:pPr>
    </w:p>
    <w:p w:rsidR="00B46CD5" w:rsidRPr="00B46CD5" w:rsidRDefault="00B46CD5" w:rsidP="00B46CD5">
      <w:pPr>
        <w:spacing w:line="240" w:lineRule="auto"/>
        <w:rPr>
          <w:rFonts w:cs="Calibri"/>
          <w:sz w:val="20"/>
          <w:lang w:val="en-US"/>
        </w:rPr>
      </w:pPr>
      <w:r w:rsidRPr="00B46CD5">
        <w:rPr>
          <w:rFonts w:cs="Calibri"/>
          <w:sz w:val="20"/>
          <w:lang w:val="en-US"/>
        </w:rPr>
        <w:t xml:space="preserve">I hereby declare on oath that the present submission task attached to this declaration was prepared independently and without any </w:t>
      </w:r>
      <w:proofErr w:type="spellStart"/>
      <w:r w:rsidRPr="00B46CD5">
        <w:rPr>
          <w:rFonts w:cs="Calibri"/>
          <w:sz w:val="20"/>
          <w:lang w:val="en-US"/>
        </w:rPr>
        <w:t>unauthorised</w:t>
      </w:r>
      <w:proofErr w:type="spellEnd"/>
      <w:r w:rsidRPr="00B46CD5">
        <w:rPr>
          <w:rFonts w:cs="Calibri"/>
          <w:sz w:val="20"/>
          <w:lang w:val="en-US"/>
        </w:rPr>
        <w:t xml:space="preserve"> assistance, that it has not yet been submitted for examination by any other body and that it has not been published either in its entirety or in extract. The passages of the work ¬ including tables, illustrations, etc., ¬ the other works and sources (including Internet sources) are taken from the wording or meaning, I have in each individual case identified as borrowings with exact references. I undertake to treat the examination questions / examinations confidentially and not to pass them on to third parties. I hereby declare that the transmitted file is identical with the checked file and the resulting and transmitted plagiarism report and that the number of words corresponds to this. </w:t>
      </w:r>
    </w:p>
    <w:p w:rsidR="00B46CD5" w:rsidRDefault="00B46CD5" w:rsidP="00B46CD5">
      <w:pPr>
        <w:jc w:val="center"/>
        <w:rPr>
          <w:rFonts w:cs="Calibri"/>
          <w:sz w:val="20"/>
          <w:lang w:val="en-US"/>
        </w:rPr>
      </w:pPr>
    </w:p>
    <w:p w:rsidR="00730BD6" w:rsidRPr="00B46CD5" w:rsidRDefault="00730BD6" w:rsidP="00B46CD5">
      <w:pPr>
        <w:jc w:val="center"/>
        <w:rPr>
          <w:rFonts w:cs="Calibri"/>
          <w:sz w:val="20"/>
          <w:lang w:val="en-US"/>
        </w:rPr>
      </w:pPr>
    </w:p>
    <w:p w:rsidR="009C1A39" w:rsidRPr="00043B84" w:rsidRDefault="00B46CD5" w:rsidP="000868F5">
      <w:pPr>
        <w:shd w:val="clear" w:color="auto" w:fill="FFFFFF"/>
        <w:spacing w:line="240" w:lineRule="auto"/>
        <w:jc w:val="center"/>
        <w:rPr>
          <w:rFonts w:cs="Calibri"/>
          <w:szCs w:val="24"/>
          <w:highlight w:val="lightGray"/>
        </w:rPr>
      </w:pPr>
      <w:r w:rsidRPr="00B46CD5">
        <w:rPr>
          <w:rFonts w:cs="Calibri"/>
          <w:szCs w:val="24"/>
          <w:highlight w:val="lightGray"/>
          <w:lang w:val="en-US"/>
        </w:rPr>
        <w:t xml:space="preserve"> </w:t>
      </w:r>
      <w:r w:rsidR="009C1A39" w:rsidRPr="00043B84">
        <w:rPr>
          <w:rFonts w:cs="Calibri"/>
          <w:szCs w:val="24"/>
          <w:highlight w:val="lightGray"/>
        </w:rPr>
        <w:t>(</w:t>
      </w:r>
      <w:proofErr w:type="spellStart"/>
      <w:r w:rsidR="00912C12" w:rsidRPr="00912C12">
        <w:rPr>
          <w:rFonts w:cs="Calibri"/>
          <w:szCs w:val="24"/>
          <w:highlight w:val="lightGray"/>
        </w:rPr>
        <w:t>handwritten</w:t>
      </w:r>
      <w:proofErr w:type="spellEnd"/>
      <w:r w:rsidR="00912C12" w:rsidRPr="00912C12">
        <w:rPr>
          <w:rFonts w:cs="Calibri"/>
          <w:szCs w:val="24"/>
          <w:highlight w:val="lightGray"/>
        </w:rPr>
        <w:t xml:space="preserve"> </w:t>
      </w:r>
      <w:proofErr w:type="spellStart"/>
      <w:r w:rsidR="00912C12" w:rsidRPr="00912C12">
        <w:rPr>
          <w:rFonts w:cs="Calibri"/>
          <w:szCs w:val="24"/>
          <w:highlight w:val="lightGray"/>
        </w:rPr>
        <w:t>or</w:t>
      </w:r>
      <w:proofErr w:type="spellEnd"/>
      <w:r w:rsidR="00912C12" w:rsidRPr="00912C12">
        <w:rPr>
          <w:rFonts w:cs="Calibri"/>
          <w:szCs w:val="24"/>
          <w:highlight w:val="lightGray"/>
        </w:rPr>
        <w:t xml:space="preserve"> </w:t>
      </w:r>
      <w:proofErr w:type="spellStart"/>
      <w:r w:rsidR="00912C12" w:rsidRPr="00912C12">
        <w:rPr>
          <w:rFonts w:cs="Calibri"/>
          <w:szCs w:val="24"/>
          <w:highlight w:val="lightGray"/>
        </w:rPr>
        <w:t>scanned</w:t>
      </w:r>
      <w:proofErr w:type="spellEnd"/>
      <w:r w:rsidR="00912C12" w:rsidRPr="00912C12">
        <w:rPr>
          <w:rFonts w:cs="Calibri"/>
          <w:szCs w:val="24"/>
          <w:highlight w:val="lightGray"/>
        </w:rPr>
        <w:t xml:space="preserve"> </w:t>
      </w:r>
      <w:proofErr w:type="spellStart"/>
      <w:r w:rsidR="00912C12" w:rsidRPr="00912C12">
        <w:rPr>
          <w:rFonts w:cs="Calibri"/>
          <w:szCs w:val="24"/>
          <w:highlight w:val="lightGray"/>
        </w:rPr>
        <w:t>signature</w:t>
      </w:r>
      <w:proofErr w:type="spellEnd"/>
      <w:r w:rsidR="009C1A39" w:rsidRPr="00043B84">
        <w:rPr>
          <w:rFonts w:cs="Calibri"/>
          <w:szCs w:val="24"/>
          <w:highlight w:val="lightGray"/>
        </w:rPr>
        <w:t>)</w:t>
      </w:r>
    </w:p>
    <w:p w:rsidR="00D955A0" w:rsidRPr="00A00E29" w:rsidRDefault="00D955A0" w:rsidP="00FF3F26">
      <w:pPr>
        <w:spacing w:line="240" w:lineRule="auto"/>
        <w:jc w:val="center"/>
        <w:rPr>
          <w:rFonts w:cs="Calibri"/>
          <w:sz w:val="28"/>
          <w:szCs w:val="28"/>
        </w:rPr>
      </w:pPr>
      <w:r w:rsidRPr="00A00E29">
        <w:rPr>
          <w:rFonts w:cs="Calibri"/>
          <w:sz w:val="28"/>
          <w:szCs w:val="28"/>
        </w:rPr>
        <w:t>---------------------------------------------</w:t>
      </w:r>
    </w:p>
    <w:p w:rsidR="00341D32" w:rsidRPr="00A57CF0" w:rsidRDefault="005C6502" w:rsidP="003F50F9">
      <w:pPr>
        <w:spacing w:line="240" w:lineRule="auto"/>
        <w:jc w:val="center"/>
        <w:rPr>
          <w:rFonts w:cs="Calibri"/>
          <w:sz w:val="18"/>
          <w:szCs w:val="18"/>
          <w:lang w:val="en-US"/>
        </w:rPr>
        <w:sectPr w:rsidR="00341D32" w:rsidRPr="00A57CF0"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A57CF0">
        <w:rPr>
          <w:rFonts w:cs="Calibri"/>
          <w:sz w:val="18"/>
          <w:szCs w:val="18"/>
          <w:lang w:val="en-US"/>
        </w:rPr>
        <w:t>Signature</w:t>
      </w:r>
    </w:p>
    <w:p w:rsidR="008C484E" w:rsidRPr="00A57CF0" w:rsidRDefault="00860750" w:rsidP="00CE2720">
      <w:pPr>
        <w:pStyle w:val="berschrift1"/>
        <w:rPr>
          <w:lang w:val="en-US"/>
        </w:rPr>
      </w:pPr>
      <w:r w:rsidRPr="00860750">
        <w:rPr>
          <w:lang w:val="en-US"/>
        </w:rPr>
        <w:lastRenderedPageBreak/>
        <w:t>Introductory</w:t>
      </w:r>
      <w:r w:rsidRPr="00A57CF0">
        <w:rPr>
          <w:lang w:val="en-US"/>
        </w:rPr>
        <w:t xml:space="preserve"> remarks</w:t>
      </w:r>
    </w:p>
    <w:p w:rsidR="008C484E" w:rsidRPr="00A57CF0" w:rsidRDefault="00A57CF0" w:rsidP="00591F04">
      <w:pPr>
        <w:jc w:val="both"/>
        <w:rPr>
          <w:lang w:val="en-US"/>
        </w:rPr>
      </w:pPr>
      <w:r w:rsidRPr="00A57CF0">
        <w:rPr>
          <w:lang w:val="en-US"/>
        </w:rPr>
        <w:t>T</w:t>
      </w:r>
      <w:r w:rsidR="004B1601" w:rsidRPr="00A57CF0">
        <w:rPr>
          <w:lang w:val="en-US"/>
        </w:rPr>
        <w:t>ext</w:t>
      </w:r>
    </w:p>
    <w:p w:rsidR="00C76EFC" w:rsidRPr="00A57CF0" w:rsidRDefault="00860750" w:rsidP="00341D32">
      <w:pPr>
        <w:pStyle w:val="berschrift1"/>
        <w:rPr>
          <w:lang w:val="en-US"/>
        </w:rPr>
      </w:pPr>
      <w:r w:rsidRPr="00A57CF0">
        <w:rPr>
          <w:lang w:val="en-US"/>
        </w:rPr>
        <w:t>Major part</w:t>
      </w:r>
    </w:p>
    <w:p w:rsidR="00A57CF0" w:rsidRPr="00860750" w:rsidRDefault="00A57CF0" w:rsidP="00591F04">
      <w:pPr>
        <w:jc w:val="both"/>
        <w:rPr>
          <w:lang w:val="en-US"/>
        </w:rPr>
      </w:pPr>
      <w:r>
        <w:rPr>
          <w:lang w:val="en-US"/>
        </w:rPr>
        <w:t>T</w:t>
      </w:r>
      <w:r w:rsidR="00341D32" w:rsidRPr="00860750">
        <w:rPr>
          <w:lang w:val="en-US"/>
        </w:rPr>
        <w:t>ext</w:t>
      </w:r>
    </w:p>
    <w:p w:rsidR="00341D32" w:rsidRPr="00860750" w:rsidRDefault="00860750" w:rsidP="00341D32">
      <w:pPr>
        <w:pStyle w:val="berschrift1"/>
        <w:rPr>
          <w:lang w:val="en-US"/>
        </w:rPr>
      </w:pPr>
      <w:r w:rsidRPr="00860750">
        <w:rPr>
          <w:lang w:val="en-US"/>
        </w:rPr>
        <w:t>Inference</w:t>
      </w:r>
      <w:bookmarkStart w:id="0" w:name="_GoBack"/>
      <w:bookmarkEnd w:id="0"/>
    </w:p>
    <w:p w:rsidR="00341D32" w:rsidRPr="00860750" w:rsidRDefault="00A57CF0" w:rsidP="00591F04">
      <w:pPr>
        <w:jc w:val="both"/>
        <w:rPr>
          <w:lang w:val="en-US"/>
        </w:rPr>
      </w:pPr>
      <w:r>
        <w:rPr>
          <w:lang w:val="en-US"/>
        </w:rPr>
        <w:t>T</w:t>
      </w:r>
      <w:r w:rsidR="00341D32" w:rsidRPr="00860750">
        <w:rPr>
          <w:lang w:val="en-US"/>
        </w:rPr>
        <w:t>ext</w:t>
      </w:r>
    </w:p>
    <w:p w:rsidR="00341D32" w:rsidRPr="00860750" w:rsidRDefault="00860750" w:rsidP="00341D32">
      <w:pPr>
        <w:pStyle w:val="berschrift1"/>
        <w:rPr>
          <w:lang w:val="en-US"/>
        </w:rPr>
      </w:pPr>
      <w:r w:rsidRPr="00860750">
        <w:rPr>
          <w:lang w:val="en-US"/>
        </w:rPr>
        <w:t>Bibliography</w:t>
      </w:r>
    </w:p>
    <w:p w:rsidR="00341D32" w:rsidRPr="00860750" w:rsidRDefault="00A57CF0" w:rsidP="00591F04">
      <w:pPr>
        <w:jc w:val="both"/>
        <w:rPr>
          <w:lang w:val="en-US"/>
        </w:rPr>
      </w:pPr>
      <w:r>
        <w:rPr>
          <w:lang w:val="en-US"/>
        </w:rPr>
        <w:t>T</w:t>
      </w:r>
      <w:r w:rsidR="00341D32" w:rsidRPr="00860750">
        <w:rPr>
          <w:lang w:val="en-US"/>
        </w:rPr>
        <w:t>ext</w:t>
      </w:r>
    </w:p>
    <w:p w:rsidR="00FE0DB3" w:rsidRPr="00860750" w:rsidRDefault="00860750" w:rsidP="00FE0DB3">
      <w:pPr>
        <w:pStyle w:val="berschrift1"/>
        <w:rPr>
          <w:highlight w:val="lightGray"/>
          <w:lang w:val="en-GB" w:eastAsia="en-GB"/>
        </w:rPr>
      </w:pPr>
      <w:r w:rsidRPr="00860750">
        <w:rPr>
          <w:lang w:val="en-US"/>
        </w:rPr>
        <w:t>List of figures</w:t>
      </w:r>
      <w:r w:rsidRPr="00860750">
        <w:rPr>
          <w:highlight w:val="lightGray"/>
          <w:lang w:val="en-US"/>
        </w:rPr>
        <w:t xml:space="preserve"> </w:t>
      </w:r>
      <w:r w:rsidR="00FE0DB3" w:rsidRPr="00860750">
        <w:rPr>
          <w:highlight w:val="lightGray"/>
          <w:lang w:val="en-GB" w:eastAsia="en-GB"/>
        </w:rPr>
        <w:fldChar w:fldCharType="begin"/>
      </w:r>
      <w:r w:rsidR="00FE0DB3" w:rsidRPr="00860750">
        <w:rPr>
          <w:highlight w:val="lightGray"/>
          <w:lang w:val="en-GB" w:eastAsia="en-GB"/>
        </w:rPr>
        <w:instrText xml:space="preserve"> TOC \h \z \c "Abbildung" </w:instrText>
      </w:r>
      <w:r w:rsidR="00FE0DB3" w:rsidRPr="00860750">
        <w:rPr>
          <w:highlight w:val="lightGray"/>
          <w:lang w:val="en-GB" w:eastAsia="en-GB"/>
        </w:rPr>
        <w:fldChar w:fldCharType="separate"/>
      </w:r>
    </w:p>
    <w:p w:rsidR="00FE0DB3" w:rsidRPr="00860750" w:rsidRDefault="00860750" w:rsidP="00FE0DB3">
      <w:pPr>
        <w:pStyle w:val="Abbildungsverzeichnis"/>
        <w:tabs>
          <w:tab w:val="right" w:leader="dot" w:pos="9062"/>
        </w:tabs>
        <w:ind w:left="0" w:firstLine="0"/>
        <w:rPr>
          <w:sz w:val="22"/>
          <w:szCs w:val="22"/>
          <w:highlight w:val="lightGray"/>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FE0DB3" w:rsidRPr="00860750">
        <w:rPr>
          <w:sz w:val="22"/>
          <w:szCs w:val="22"/>
          <w:highlight w:val="lightGray"/>
          <w:lang w:val="en-US" w:eastAsia="en-GB"/>
        </w:rPr>
        <w:t xml:space="preserve"> </w:t>
      </w:r>
    </w:p>
    <w:p w:rsidR="00FE0DB3" w:rsidRPr="00860750" w:rsidRDefault="00FE0DB3" w:rsidP="00FE0DB3">
      <w:pPr>
        <w:pStyle w:val="berschrift1"/>
        <w:rPr>
          <w:noProof/>
          <w:highlight w:val="lightGray"/>
          <w:lang w:val="en-US"/>
        </w:rPr>
      </w:pPr>
      <w:r w:rsidRPr="00860750">
        <w:rPr>
          <w:sz w:val="22"/>
          <w:szCs w:val="22"/>
          <w:highlight w:val="lightGray"/>
          <w:lang w:val="en-GB" w:eastAsia="en-GB"/>
        </w:rPr>
        <w:fldChar w:fldCharType="end"/>
      </w:r>
      <w:r w:rsidR="00912C12">
        <w:rPr>
          <w:lang w:val="en-US"/>
        </w:rPr>
        <w:t>T</w:t>
      </w:r>
      <w:r w:rsidR="00912C12" w:rsidRPr="00912C12">
        <w:rPr>
          <w:lang w:val="en-US"/>
        </w:rPr>
        <w:t>able directory</w:t>
      </w:r>
      <w:r w:rsidRPr="00860750">
        <w:rPr>
          <w:highlight w:val="lightGray"/>
        </w:rPr>
        <w:fldChar w:fldCharType="begin"/>
      </w:r>
      <w:r w:rsidRPr="00860750">
        <w:rPr>
          <w:highlight w:val="lightGray"/>
          <w:lang w:val="en-US"/>
        </w:rPr>
        <w:instrText xml:space="preserve"> TOC \h \z \c "Tabelle" </w:instrText>
      </w:r>
      <w:r w:rsidRPr="00860750">
        <w:rPr>
          <w:highlight w:val="lightGray"/>
        </w:rPr>
        <w:fldChar w:fldCharType="separate"/>
      </w:r>
    </w:p>
    <w:p w:rsidR="00FE0DB3" w:rsidRPr="00860750" w:rsidRDefault="00860750" w:rsidP="00FE0DB3">
      <w:pPr>
        <w:pStyle w:val="Abbildungsverzeichnis"/>
        <w:tabs>
          <w:tab w:val="right" w:leader="dot" w:pos="9062"/>
        </w:tabs>
        <w:ind w:left="0" w:firstLine="0"/>
        <w:rPr>
          <w:noProof/>
          <w:sz w:val="22"/>
          <w:szCs w:val="22"/>
          <w:highlight w:val="lightGray"/>
          <w:lang w:val="en-US" w:eastAsia="en-GB"/>
        </w:rPr>
      </w:pPr>
      <w:r w:rsidRPr="00860750">
        <w:rPr>
          <w:noProof/>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r w:rsidR="00FE0DB3" w:rsidRPr="00860750">
        <w:rPr>
          <w:noProof/>
          <w:sz w:val="22"/>
          <w:szCs w:val="22"/>
          <w:highlight w:val="lightGray"/>
          <w:lang w:val="en-US" w:eastAsia="en-GB"/>
        </w:rPr>
        <w:t xml:space="preserve">. </w:t>
      </w:r>
    </w:p>
    <w:p w:rsidR="00603BDF" w:rsidRPr="00860750" w:rsidRDefault="00FE0DB3" w:rsidP="00FE0DB3">
      <w:pPr>
        <w:jc w:val="both"/>
        <w:rPr>
          <w:lang w:val="de-AT"/>
        </w:rPr>
      </w:pPr>
      <w:r w:rsidRPr="00860750">
        <w:rPr>
          <w:highlight w:val="lightGray"/>
        </w:rPr>
        <w:fldChar w:fldCharType="end"/>
      </w:r>
    </w:p>
    <w:p w:rsidR="00603BDF" w:rsidRPr="00AE3EEB" w:rsidRDefault="00912C12" w:rsidP="00AE3EEB">
      <w:pPr>
        <w:pStyle w:val="berschrift1"/>
      </w:pPr>
      <w:r>
        <w:t>L</w:t>
      </w:r>
      <w:r w:rsidRPr="00912C12">
        <w:t xml:space="preserve">ist </w:t>
      </w:r>
      <w:proofErr w:type="spellStart"/>
      <w:r w:rsidRPr="00912C12">
        <w:t>of</w:t>
      </w:r>
      <w:proofErr w:type="spellEnd"/>
      <w:r w:rsidRPr="00912C12">
        <w:t xml:space="preserve"> </w:t>
      </w:r>
      <w:proofErr w:type="spellStart"/>
      <w:r w:rsidRPr="00912C12">
        <w:t>abbreviations</w:t>
      </w:r>
      <w:proofErr w:type="spellEnd"/>
    </w:p>
    <w:p w:rsidR="00603BDF" w:rsidRDefault="00603BDF" w:rsidP="00FE0DB3">
      <w:pPr>
        <w:jc w:val="both"/>
      </w:pPr>
    </w:p>
    <w:p w:rsidR="00603BDF" w:rsidRDefault="00603BDF" w:rsidP="00FE0DB3">
      <w:pPr>
        <w:jc w:val="both"/>
      </w:pPr>
    </w:p>
    <w:sectPr w:rsidR="00603BDF" w:rsidSect="00CE2720">
      <w:headerReference w:type="default" r:id="rId12"/>
      <w:footerReference w:type="default" r:id="rId13"/>
      <w:headerReference w:type="first" r:id="rId14"/>
      <w:footerReference w:type="first" r:id="rId15"/>
      <w:pgSz w:w="11906" w:h="16838"/>
      <w:pgMar w:top="156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E6E" w:rsidRDefault="00CC7E6E">
      <w:r>
        <w:separator/>
      </w:r>
    </w:p>
  </w:endnote>
  <w:endnote w:type="continuationSeparator" w:id="0">
    <w:p w:rsidR="00CC7E6E" w:rsidRDefault="00CC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A0" w:rsidRPr="00D1106B" w:rsidRDefault="00D955A0" w:rsidP="00F56CAB">
    <w:pPr>
      <w:pStyle w:val="Fuzeile"/>
      <w:rPr>
        <w:rFonts w:cs="Calibri"/>
        <w:color w:val="17365D"/>
        <w:sz w:val="16"/>
        <w:szCs w:val="16"/>
      </w:rPr>
    </w:pPr>
  </w:p>
  <w:p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A0" w:rsidRDefault="00D955A0" w:rsidP="00611BEA">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7322D7" w:rsidRPr="007322D7">
      <w:rPr>
        <w:rFonts w:ascii="Calibri" w:hAnsi="Calibri"/>
        <w:noProof/>
        <w:sz w:val="16"/>
        <w:szCs w:val="16"/>
        <w:lang w:val="de-DE"/>
      </w:rPr>
      <w:t>1</w:t>
    </w:r>
    <w:r w:rsidRPr="00102994">
      <w:rPr>
        <w:rFonts w:ascii="Calibri" w:hAnsi="Calibri"/>
        <w:sz w:val="16"/>
        <w:szCs w:val="16"/>
      </w:rPr>
      <w:fldChar w:fldCharType="end"/>
    </w:r>
  </w:p>
  <w:p w:rsidR="00B266AB" w:rsidRPr="00912C12" w:rsidRDefault="00912C12" w:rsidP="00102994">
    <w:pPr>
      <w:pStyle w:val="Fuzeile"/>
      <w:rPr>
        <w:rFonts w:ascii="Calibri" w:hAnsi="Calibri"/>
        <w:lang w:val="de-AT"/>
      </w:rPr>
    </w:pPr>
    <w:r>
      <w:rPr>
        <w:rFonts w:ascii="Calibri" w:hAnsi="Calibri" w:cs="Calibri"/>
        <w:sz w:val="16"/>
        <w:szCs w:val="16"/>
        <w:highlight w:val="lightGray"/>
        <w:lang w:val="de-AT"/>
      </w:rPr>
      <w:t>E</w:t>
    </w:r>
    <w:proofErr w:type="spellStart"/>
    <w:r w:rsidRPr="00912C12">
      <w:rPr>
        <w:rFonts w:ascii="Calibri" w:hAnsi="Calibri" w:cs="Calibri"/>
        <w:sz w:val="16"/>
        <w:szCs w:val="16"/>
        <w:highlight w:val="lightGray"/>
      </w:rPr>
      <w:t>xamination</w:t>
    </w:r>
    <w:proofErr w:type="spellEnd"/>
    <w:r w:rsidRPr="00912C12">
      <w:rPr>
        <w:rFonts w:ascii="Calibri" w:hAnsi="Calibri" w:cs="Calibri"/>
        <w:sz w:val="16"/>
        <w:szCs w:val="16"/>
        <w:highlight w:val="lightGray"/>
      </w:rPr>
      <w:t xml:space="preserve"> </w:t>
    </w:r>
    <w:proofErr w:type="spellStart"/>
    <w:r w:rsidRPr="00912C12">
      <w:rPr>
        <w:rFonts w:ascii="Calibri" w:hAnsi="Calibri" w:cs="Calibri"/>
        <w:sz w:val="16"/>
        <w:szCs w:val="16"/>
        <w:highlight w:val="lightGray"/>
      </w:rPr>
      <w:t>number</w:t>
    </w:r>
    <w:r w:rsidR="00102994" w:rsidRPr="00102994">
      <w:rPr>
        <w:rFonts w:ascii="Calibri" w:hAnsi="Calibri" w:cs="Calibri"/>
        <w:sz w:val="16"/>
        <w:szCs w:val="16"/>
        <w:highlight w:val="lightGray"/>
      </w:rPr>
      <w:t>_</w:t>
    </w:r>
    <w:r w:rsidRPr="00912C12">
      <w:rPr>
        <w:rFonts w:ascii="Calibri" w:hAnsi="Calibri" w:cs="Calibri"/>
        <w:sz w:val="16"/>
        <w:szCs w:val="16"/>
        <w:highlight w:val="lightGray"/>
      </w:rPr>
      <w:t>Student</w:t>
    </w:r>
    <w:proofErr w:type="spellEnd"/>
    <w:r w:rsidRPr="00912C12">
      <w:rPr>
        <w:rFonts w:ascii="Calibri" w:hAnsi="Calibri" w:cs="Calibri"/>
        <w:sz w:val="16"/>
        <w:szCs w:val="16"/>
        <w:highlight w:val="lightGray"/>
      </w:rPr>
      <w:t xml:space="preserve"> ID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CDC" w:rsidRPr="00C7413D" w:rsidRDefault="00C7413D" w:rsidP="00C7413D">
    <w:pPr>
      <w:pStyle w:val="Fuzeile"/>
      <w:jc w:val="center"/>
      <w:rPr>
        <w:rFonts w:ascii="Calibri" w:hAnsi="Calibri"/>
        <w:sz w:val="16"/>
        <w:szCs w:val="16"/>
        <w:lang w:val="de-AT"/>
      </w:rPr>
    </w:pPr>
    <w:r>
      <w:rPr>
        <w:rFonts w:ascii="Calibri" w:hAnsi="Calibri"/>
        <w:sz w:val="16"/>
        <w:szCs w:val="16"/>
        <w:lang w:val="de-AT"/>
      </w:rPr>
      <w:t>I</w:t>
    </w:r>
  </w:p>
  <w:p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E6E" w:rsidRDefault="00CC7E6E">
      <w:r>
        <w:separator/>
      </w:r>
    </w:p>
  </w:footnote>
  <w:footnote w:type="continuationSeparator" w:id="0">
    <w:p w:rsidR="00CC7E6E" w:rsidRDefault="00CC7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BEA" w:rsidRDefault="00A57CF0" w:rsidP="00611BEA">
    <w:pPr>
      <w:pStyle w:val="Kopfzeile"/>
      <w:jc w:val="center"/>
      <w:rPr>
        <w:sz w:val="16"/>
        <w:lang w:val="de-AT"/>
      </w:rPr>
    </w:pPr>
    <w:r>
      <w:rPr>
        <w:noProof/>
      </w:rPr>
      <w:drawing>
        <wp:anchor distT="0" distB="0" distL="114300" distR="114300" simplePos="0" relativeHeight="251657728" behindDoc="0" locked="0" layoutInCell="1" allowOverlap="1">
          <wp:simplePos x="0" y="0"/>
          <wp:positionH relativeFrom="margin">
            <wp:posOffset>2134235</wp:posOffset>
          </wp:positionH>
          <wp:positionV relativeFrom="margin">
            <wp:posOffset>-1028700</wp:posOffset>
          </wp:positionV>
          <wp:extent cx="1490345" cy="92519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55A0" w:rsidRPr="004D586A" w:rsidRDefault="00242CE5" w:rsidP="00B46CD5">
    <w:pPr>
      <w:pStyle w:val="Kopfzeile"/>
      <w:jc w:val="right"/>
      <w:rPr>
        <w:sz w:val="16"/>
        <w:lang w:val="de-AT"/>
      </w:rPr>
    </w:pPr>
    <w:proofErr w:type="spellStart"/>
    <w:r>
      <w:rPr>
        <w:sz w:val="16"/>
        <w:lang w:val="de-AT"/>
      </w:rPr>
      <w:t>E</w:t>
    </w:r>
    <w:r w:rsidR="00B46CD5" w:rsidRPr="00B46CD5">
      <w:rPr>
        <w:sz w:val="16"/>
        <w:lang w:val="de-AT"/>
      </w:rPr>
      <w:t>xamination</w:t>
    </w:r>
    <w:proofErr w:type="spellEnd"/>
    <w:r w:rsidR="00B46CD5" w:rsidRPr="00B46CD5">
      <w:rPr>
        <w:sz w:val="16"/>
        <w:lang w:val="de-AT"/>
      </w:rPr>
      <w:t xml:space="preserve"> </w:t>
    </w:r>
    <w:proofErr w:type="spellStart"/>
    <w:r w:rsidR="00B46CD5" w:rsidRPr="00B46CD5">
      <w:rPr>
        <w:sz w:val="16"/>
        <w:lang w:val="de-AT"/>
      </w:rPr>
      <w:t>cover</w:t>
    </w:r>
    <w:proofErr w:type="spellEnd"/>
    <w:r w:rsidR="00B46CD5" w:rsidRPr="00B46CD5">
      <w:rPr>
        <w:sz w:val="16"/>
        <w:lang w:val="de-AT"/>
      </w:rPr>
      <w:t xml:space="preserve"> </w:t>
    </w:r>
    <w:proofErr w:type="spellStart"/>
    <w:r w:rsidR="00B46CD5" w:rsidRPr="00B46CD5">
      <w:rPr>
        <w:sz w:val="16"/>
        <w:lang w:val="de-AT"/>
      </w:rPr>
      <w:t>sheet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3D8" w:rsidRDefault="003B53D8" w:rsidP="007B2AA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 w15:restartNumberingAfterBreak="0">
    <w:nsid w:val="30835A26"/>
    <w:multiLevelType w:val="multilevel"/>
    <w:tmpl w:val="26AE2D5E"/>
    <w:lvl w:ilvl="0">
      <w:start w:val="1"/>
      <w:numFmt w:val="decimal"/>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5"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8"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0"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F1865A8"/>
    <w:multiLevelType w:val="hybridMultilevel"/>
    <w:tmpl w:val="61B25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3"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7"/>
  </w:num>
  <w:num w:numId="2">
    <w:abstractNumId w:val="12"/>
  </w:num>
  <w:num w:numId="3">
    <w:abstractNumId w:val="9"/>
  </w:num>
  <w:num w:numId="4">
    <w:abstractNumId w:val="14"/>
  </w:num>
  <w:num w:numId="5">
    <w:abstractNumId w:val="4"/>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0"/>
  </w:num>
  <w:num w:numId="14">
    <w:abstractNumId w:val="1"/>
  </w:num>
  <w:num w:numId="15">
    <w:abstractNumId w:val="13"/>
  </w:num>
  <w:num w:numId="16">
    <w:abstractNumId w:val="8"/>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2C2B"/>
    <w:rsid w:val="000351FE"/>
    <w:rsid w:val="00036727"/>
    <w:rsid w:val="00041BCE"/>
    <w:rsid w:val="00042A92"/>
    <w:rsid w:val="00043B84"/>
    <w:rsid w:val="0005155E"/>
    <w:rsid w:val="00063308"/>
    <w:rsid w:val="000704B8"/>
    <w:rsid w:val="00077A60"/>
    <w:rsid w:val="00084E14"/>
    <w:rsid w:val="000868F5"/>
    <w:rsid w:val="00093901"/>
    <w:rsid w:val="000A0C56"/>
    <w:rsid w:val="000B2363"/>
    <w:rsid w:val="000C027E"/>
    <w:rsid w:val="000C1E38"/>
    <w:rsid w:val="000C3A99"/>
    <w:rsid w:val="000D2CDC"/>
    <w:rsid w:val="000D2D29"/>
    <w:rsid w:val="000D4A58"/>
    <w:rsid w:val="000F075F"/>
    <w:rsid w:val="00102994"/>
    <w:rsid w:val="001043BD"/>
    <w:rsid w:val="001049F9"/>
    <w:rsid w:val="001054B7"/>
    <w:rsid w:val="0011055D"/>
    <w:rsid w:val="00112264"/>
    <w:rsid w:val="00115538"/>
    <w:rsid w:val="00122B94"/>
    <w:rsid w:val="001270A6"/>
    <w:rsid w:val="00127216"/>
    <w:rsid w:val="0012759E"/>
    <w:rsid w:val="00130336"/>
    <w:rsid w:val="00142C54"/>
    <w:rsid w:val="0014756E"/>
    <w:rsid w:val="00155609"/>
    <w:rsid w:val="0016231E"/>
    <w:rsid w:val="00164C5B"/>
    <w:rsid w:val="00167337"/>
    <w:rsid w:val="001675AC"/>
    <w:rsid w:val="001757AB"/>
    <w:rsid w:val="00181E66"/>
    <w:rsid w:val="001A2141"/>
    <w:rsid w:val="001A4F15"/>
    <w:rsid w:val="001B45DC"/>
    <w:rsid w:val="001C071F"/>
    <w:rsid w:val="001C4774"/>
    <w:rsid w:val="001C76D4"/>
    <w:rsid w:val="001C7803"/>
    <w:rsid w:val="001D0F8A"/>
    <w:rsid w:val="001D640F"/>
    <w:rsid w:val="001E26D4"/>
    <w:rsid w:val="0020104C"/>
    <w:rsid w:val="0020752B"/>
    <w:rsid w:val="0021032E"/>
    <w:rsid w:val="00222748"/>
    <w:rsid w:val="00224CB6"/>
    <w:rsid w:val="00242CE5"/>
    <w:rsid w:val="00242D2F"/>
    <w:rsid w:val="00270BA9"/>
    <w:rsid w:val="0027135B"/>
    <w:rsid w:val="002829DA"/>
    <w:rsid w:val="00286993"/>
    <w:rsid w:val="002A1A2D"/>
    <w:rsid w:val="002A47D1"/>
    <w:rsid w:val="002A732B"/>
    <w:rsid w:val="002B05EE"/>
    <w:rsid w:val="002B425F"/>
    <w:rsid w:val="002B46CA"/>
    <w:rsid w:val="002D256F"/>
    <w:rsid w:val="002F0D6E"/>
    <w:rsid w:val="002F2F3C"/>
    <w:rsid w:val="003046FA"/>
    <w:rsid w:val="00311FA0"/>
    <w:rsid w:val="00313CAF"/>
    <w:rsid w:val="00315D74"/>
    <w:rsid w:val="0032202E"/>
    <w:rsid w:val="00322705"/>
    <w:rsid w:val="00337793"/>
    <w:rsid w:val="00341D32"/>
    <w:rsid w:val="00341DF5"/>
    <w:rsid w:val="003451B5"/>
    <w:rsid w:val="00364E40"/>
    <w:rsid w:val="0036595D"/>
    <w:rsid w:val="00367A11"/>
    <w:rsid w:val="00372685"/>
    <w:rsid w:val="00396674"/>
    <w:rsid w:val="003A35C0"/>
    <w:rsid w:val="003A4818"/>
    <w:rsid w:val="003A6A92"/>
    <w:rsid w:val="003A7A72"/>
    <w:rsid w:val="003B0E19"/>
    <w:rsid w:val="003B1B38"/>
    <w:rsid w:val="003B238D"/>
    <w:rsid w:val="003B503B"/>
    <w:rsid w:val="003B53D8"/>
    <w:rsid w:val="003B6859"/>
    <w:rsid w:val="003C3643"/>
    <w:rsid w:val="003C4522"/>
    <w:rsid w:val="003D2717"/>
    <w:rsid w:val="003D3A3A"/>
    <w:rsid w:val="003E1940"/>
    <w:rsid w:val="003F0C45"/>
    <w:rsid w:val="003F50F9"/>
    <w:rsid w:val="004009BD"/>
    <w:rsid w:val="004031BD"/>
    <w:rsid w:val="0042010D"/>
    <w:rsid w:val="00421F79"/>
    <w:rsid w:val="004250F1"/>
    <w:rsid w:val="004374CE"/>
    <w:rsid w:val="004407B8"/>
    <w:rsid w:val="00447108"/>
    <w:rsid w:val="00455B27"/>
    <w:rsid w:val="00455C03"/>
    <w:rsid w:val="004572C5"/>
    <w:rsid w:val="00461312"/>
    <w:rsid w:val="00466C2E"/>
    <w:rsid w:val="00472905"/>
    <w:rsid w:val="004825FE"/>
    <w:rsid w:val="00485090"/>
    <w:rsid w:val="004915B3"/>
    <w:rsid w:val="004A47B5"/>
    <w:rsid w:val="004A4E7E"/>
    <w:rsid w:val="004A5295"/>
    <w:rsid w:val="004B1601"/>
    <w:rsid w:val="004B1FD5"/>
    <w:rsid w:val="004B3502"/>
    <w:rsid w:val="004B3EBF"/>
    <w:rsid w:val="004B68EA"/>
    <w:rsid w:val="004C6BBD"/>
    <w:rsid w:val="004D0568"/>
    <w:rsid w:val="004D5BA9"/>
    <w:rsid w:val="004E213F"/>
    <w:rsid w:val="004F7659"/>
    <w:rsid w:val="005025E7"/>
    <w:rsid w:val="00516BB0"/>
    <w:rsid w:val="005216EB"/>
    <w:rsid w:val="00543355"/>
    <w:rsid w:val="00560C35"/>
    <w:rsid w:val="00564397"/>
    <w:rsid w:val="00573B6A"/>
    <w:rsid w:val="00583A65"/>
    <w:rsid w:val="00583E85"/>
    <w:rsid w:val="00584079"/>
    <w:rsid w:val="0058688C"/>
    <w:rsid w:val="00590920"/>
    <w:rsid w:val="00591F04"/>
    <w:rsid w:val="00596F34"/>
    <w:rsid w:val="005A525D"/>
    <w:rsid w:val="005B3177"/>
    <w:rsid w:val="005B5423"/>
    <w:rsid w:val="005B599A"/>
    <w:rsid w:val="005B6583"/>
    <w:rsid w:val="005C16C7"/>
    <w:rsid w:val="005C6502"/>
    <w:rsid w:val="005C6759"/>
    <w:rsid w:val="005D16DD"/>
    <w:rsid w:val="005E3FEF"/>
    <w:rsid w:val="005F45A9"/>
    <w:rsid w:val="005F561E"/>
    <w:rsid w:val="00603BDF"/>
    <w:rsid w:val="00611BEA"/>
    <w:rsid w:val="006152E4"/>
    <w:rsid w:val="0062247A"/>
    <w:rsid w:val="006307DD"/>
    <w:rsid w:val="006346EF"/>
    <w:rsid w:val="00641A59"/>
    <w:rsid w:val="00643BB3"/>
    <w:rsid w:val="0065093D"/>
    <w:rsid w:val="00656C8B"/>
    <w:rsid w:val="00657483"/>
    <w:rsid w:val="00665B8B"/>
    <w:rsid w:val="00667431"/>
    <w:rsid w:val="00667F40"/>
    <w:rsid w:val="00672532"/>
    <w:rsid w:val="00682A56"/>
    <w:rsid w:val="006A4452"/>
    <w:rsid w:val="006B1F7E"/>
    <w:rsid w:val="006B34C0"/>
    <w:rsid w:val="006C0C00"/>
    <w:rsid w:val="006C4775"/>
    <w:rsid w:val="006D12C0"/>
    <w:rsid w:val="006F2E96"/>
    <w:rsid w:val="00714797"/>
    <w:rsid w:val="00727A4F"/>
    <w:rsid w:val="00730BD6"/>
    <w:rsid w:val="007322D7"/>
    <w:rsid w:val="007330D4"/>
    <w:rsid w:val="00743F76"/>
    <w:rsid w:val="00756269"/>
    <w:rsid w:val="00761981"/>
    <w:rsid w:val="00771DDD"/>
    <w:rsid w:val="00784EAF"/>
    <w:rsid w:val="00785793"/>
    <w:rsid w:val="00785F08"/>
    <w:rsid w:val="00790A72"/>
    <w:rsid w:val="00791E1C"/>
    <w:rsid w:val="00792DBD"/>
    <w:rsid w:val="00797E20"/>
    <w:rsid w:val="007A3072"/>
    <w:rsid w:val="007A635C"/>
    <w:rsid w:val="007B1DF6"/>
    <w:rsid w:val="007B2AAF"/>
    <w:rsid w:val="007C625F"/>
    <w:rsid w:val="007C7C23"/>
    <w:rsid w:val="007D7B37"/>
    <w:rsid w:val="007D7FFE"/>
    <w:rsid w:val="007E2FF2"/>
    <w:rsid w:val="007E61EC"/>
    <w:rsid w:val="00800D76"/>
    <w:rsid w:val="00806E9E"/>
    <w:rsid w:val="00814B42"/>
    <w:rsid w:val="00815580"/>
    <w:rsid w:val="00817B9E"/>
    <w:rsid w:val="0082038D"/>
    <w:rsid w:val="00821B1B"/>
    <w:rsid w:val="00827FB4"/>
    <w:rsid w:val="00831DD8"/>
    <w:rsid w:val="00837992"/>
    <w:rsid w:val="00841240"/>
    <w:rsid w:val="00846A40"/>
    <w:rsid w:val="00846C7E"/>
    <w:rsid w:val="00860750"/>
    <w:rsid w:val="00876438"/>
    <w:rsid w:val="008821D8"/>
    <w:rsid w:val="00882A88"/>
    <w:rsid w:val="008841B4"/>
    <w:rsid w:val="00891730"/>
    <w:rsid w:val="00892AED"/>
    <w:rsid w:val="008B45E7"/>
    <w:rsid w:val="008B525D"/>
    <w:rsid w:val="008C2238"/>
    <w:rsid w:val="008C325A"/>
    <w:rsid w:val="008C484E"/>
    <w:rsid w:val="008D0E2B"/>
    <w:rsid w:val="008F088A"/>
    <w:rsid w:val="008F27C9"/>
    <w:rsid w:val="00900051"/>
    <w:rsid w:val="00905A40"/>
    <w:rsid w:val="00912C12"/>
    <w:rsid w:val="009148D8"/>
    <w:rsid w:val="00915BFE"/>
    <w:rsid w:val="00920CF4"/>
    <w:rsid w:val="00925378"/>
    <w:rsid w:val="009264F8"/>
    <w:rsid w:val="00931E89"/>
    <w:rsid w:val="00934BAC"/>
    <w:rsid w:val="009376CF"/>
    <w:rsid w:val="00937B3A"/>
    <w:rsid w:val="0094303A"/>
    <w:rsid w:val="00946632"/>
    <w:rsid w:val="009503D4"/>
    <w:rsid w:val="00960FA0"/>
    <w:rsid w:val="00973533"/>
    <w:rsid w:val="00975B82"/>
    <w:rsid w:val="00977097"/>
    <w:rsid w:val="00985B94"/>
    <w:rsid w:val="0098791A"/>
    <w:rsid w:val="009A3FB8"/>
    <w:rsid w:val="009B0B90"/>
    <w:rsid w:val="009B2FE7"/>
    <w:rsid w:val="009B399D"/>
    <w:rsid w:val="009B6327"/>
    <w:rsid w:val="009C1A39"/>
    <w:rsid w:val="009C2EB3"/>
    <w:rsid w:val="009C7066"/>
    <w:rsid w:val="009C7826"/>
    <w:rsid w:val="009E00B4"/>
    <w:rsid w:val="009E24FF"/>
    <w:rsid w:val="009E3112"/>
    <w:rsid w:val="009E5A9E"/>
    <w:rsid w:val="009E67FB"/>
    <w:rsid w:val="009F26CF"/>
    <w:rsid w:val="00A00E29"/>
    <w:rsid w:val="00A052B2"/>
    <w:rsid w:val="00A12982"/>
    <w:rsid w:val="00A208F8"/>
    <w:rsid w:val="00A21493"/>
    <w:rsid w:val="00A219B4"/>
    <w:rsid w:val="00A2649D"/>
    <w:rsid w:val="00A428AC"/>
    <w:rsid w:val="00A430FA"/>
    <w:rsid w:val="00A4425F"/>
    <w:rsid w:val="00A57CF0"/>
    <w:rsid w:val="00A63AFC"/>
    <w:rsid w:val="00A73DC2"/>
    <w:rsid w:val="00A75D73"/>
    <w:rsid w:val="00A81BC8"/>
    <w:rsid w:val="00A8236E"/>
    <w:rsid w:val="00A8346E"/>
    <w:rsid w:val="00AA5D53"/>
    <w:rsid w:val="00AA6764"/>
    <w:rsid w:val="00AA6F31"/>
    <w:rsid w:val="00AC4DEF"/>
    <w:rsid w:val="00AD6C0F"/>
    <w:rsid w:val="00AE3EEB"/>
    <w:rsid w:val="00AF1CA7"/>
    <w:rsid w:val="00B119E8"/>
    <w:rsid w:val="00B262D6"/>
    <w:rsid w:val="00B266AB"/>
    <w:rsid w:val="00B26D30"/>
    <w:rsid w:val="00B3710C"/>
    <w:rsid w:val="00B419B6"/>
    <w:rsid w:val="00B46CD5"/>
    <w:rsid w:val="00B5546C"/>
    <w:rsid w:val="00B57500"/>
    <w:rsid w:val="00B64110"/>
    <w:rsid w:val="00B64630"/>
    <w:rsid w:val="00B806EA"/>
    <w:rsid w:val="00B95F24"/>
    <w:rsid w:val="00BA5BF4"/>
    <w:rsid w:val="00BC0F54"/>
    <w:rsid w:val="00BC480A"/>
    <w:rsid w:val="00BC66C4"/>
    <w:rsid w:val="00BD4D32"/>
    <w:rsid w:val="00BD5FD9"/>
    <w:rsid w:val="00BE481F"/>
    <w:rsid w:val="00BF159B"/>
    <w:rsid w:val="00BF3A90"/>
    <w:rsid w:val="00BF4CE7"/>
    <w:rsid w:val="00BF564D"/>
    <w:rsid w:val="00BF5974"/>
    <w:rsid w:val="00BF7BA1"/>
    <w:rsid w:val="00C0331D"/>
    <w:rsid w:val="00C07676"/>
    <w:rsid w:val="00C14399"/>
    <w:rsid w:val="00C247D9"/>
    <w:rsid w:val="00C2509F"/>
    <w:rsid w:val="00C2592D"/>
    <w:rsid w:val="00C3436C"/>
    <w:rsid w:val="00C36AD3"/>
    <w:rsid w:val="00C37398"/>
    <w:rsid w:val="00C4479C"/>
    <w:rsid w:val="00C5221B"/>
    <w:rsid w:val="00C5698C"/>
    <w:rsid w:val="00C608D4"/>
    <w:rsid w:val="00C61047"/>
    <w:rsid w:val="00C65144"/>
    <w:rsid w:val="00C7324A"/>
    <w:rsid w:val="00C7413D"/>
    <w:rsid w:val="00C74B2B"/>
    <w:rsid w:val="00C76EFC"/>
    <w:rsid w:val="00C8386D"/>
    <w:rsid w:val="00C83B7F"/>
    <w:rsid w:val="00C83C13"/>
    <w:rsid w:val="00C841A7"/>
    <w:rsid w:val="00C84524"/>
    <w:rsid w:val="00C956C1"/>
    <w:rsid w:val="00C95DC2"/>
    <w:rsid w:val="00CA2C4F"/>
    <w:rsid w:val="00CB1FE0"/>
    <w:rsid w:val="00CB2444"/>
    <w:rsid w:val="00CB452D"/>
    <w:rsid w:val="00CB4B47"/>
    <w:rsid w:val="00CB7EA8"/>
    <w:rsid w:val="00CC088D"/>
    <w:rsid w:val="00CC7E6E"/>
    <w:rsid w:val="00CD6DD8"/>
    <w:rsid w:val="00CE2720"/>
    <w:rsid w:val="00CE5EA2"/>
    <w:rsid w:val="00CF79E6"/>
    <w:rsid w:val="00D05FB5"/>
    <w:rsid w:val="00D06A1A"/>
    <w:rsid w:val="00D130CC"/>
    <w:rsid w:val="00D16761"/>
    <w:rsid w:val="00D17551"/>
    <w:rsid w:val="00D20A64"/>
    <w:rsid w:val="00D35276"/>
    <w:rsid w:val="00D40367"/>
    <w:rsid w:val="00D5106D"/>
    <w:rsid w:val="00D552AB"/>
    <w:rsid w:val="00D55DE4"/>
    <w:rsid w:val="00D56758"/>
    <w:rsid w:val="00D61C89"/>
    <w:rsid w:val="00D72A3B"/>
    <w:rsid w:val="00D84F2A"/>
    <w:rsid w:val="00D955A0"/>
    <w:rsid w:val="00D9783E"/>
    <w:rsid w:val="00DA1374"/>
    <w:rsid w:val="00DA7407"/>
    <w:rsid w:val="00DB3AF5"/>
    <w:rsid w:val="00DB7C18"/>
    <w:rsid w:val="00DC18E7"/>
    <w:rsid w:val="00DC30B9"/>
    <w:rsid w:val="00DC68AF"/>
    <w:rsid w:val="00DE0A32"/>
    <w:rsid w:val="00DF1E92"/>
    <w:rsid w:val="00DF2A06"/>
    <w:rsid w:val="00DF5CE9"/>
    <w:rsid w:val="00DF7CFE"/>
    <w:rsid w:val="00E15199"/>
    <w:rsid w:val="00E26516"/>
    <w:rsid w:val="00E279CC"/>
    <w:rsid w:val="00E3460B"/>
    <w:rsid w:val="00E40C99"/>
    <w:rsid w:val="00E74021"/>
    <w:rsid w:val="00E81D4B"/>
    <w:rsid w:val="00E8231C"/>
    <w:rsid w:val="00E870D3"/>
    <w:rsid w:val="00EA6855"/>
    <w:rsid w:val="00EB1682"/>
    <w:rsid w:val="00EB454A"/>
    <w:rsid w:val="00EC4970"/>
    <w:rsid w:val="00EC4D4F"/>
    <w:rsid w:val="00F0027C"/>
    <w:rsid w:val="00F00DC1"/>
    <w:rsid w:val="00F01D14"/>
    <w:rsid w:val="00F10F4D"/>
    <w:rsid w:val="00F137DB"/>
    <w:rsid w:val="00F157BC"/>
    <w:rsid w:val="00F2096D"/>
    <w:rsid w:val="00F23E2E"/>
    <w:rsid w:val="00F46D17"/>
    <w:rsid w:val="00F56A12"/>
    <w:rsid w:val="00F56CAB"/>
    <w:rsid w:val="00F650B3"/>
    <w:rsid w:val="00F654F7"/>
    <w:rsid w:val="00F800DD"/>
    <w:rsid w:val="00F856BE"/>
    <w:rsid w:val="00F85998"/>
    <w:rsid w:val="00F87C9B"/>
    <w:rsid w:val="00FB08BB"/>
    <w:rsid w:val="00FB0CEB"/>
    <w:rsid w:val="00FB6737"/>
    <w:rsid w:val="00FB695B"/>
    <w:rsid w:val="00FD7237"/>
    <w:rsid w:val="00FD7A4A"/>
    <w:rsid w:val="00FE0DB3"/>
    <w:rsid w:val="00FF3E41"/>
    <w:rsid w:val="00FF3F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503219"/>
  <w15:chartTrackingRefBased/>
  <w15:docId w15:val="{77F8ABF8-7993-984A-B426-F0C749EC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341D32"/>
    <w:pPr>
      <w:keepNext/>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4915B3"/>
    <w:pPr>
      <w:keepNext/>
      <w:numPr>
        <w:ilvl w:val="4"/>
        <w:numId w:val="5"/>
      </w:numPr>
      <w:outlineLvl w:val="4"/>
    </w:pPr>
  </w:style>
  <w:style w:type="paragraph" w:styleId="berschrift6">
    <w:name w:val="heading 6"/>
    <w:basedOn w:val="Standard"/>
    <w:next w:val="Standard"/>
    <w:qFormat/>
    <w:rsid w:val="004915B3"/>
    <w:pPr>
      <w:keepNext/>
      <w:numPr>
        <w:ilvl w:val="5"/>
        <w:numId w:val="5"/>
      </w:numPr>
      <w:outlineLvl w:val="5"/>
    </w:pPr>
    <w:rPr>
      <w:bCs/>
      <w:szCs w:val="32"/>
    </w:rPr>
  </w:style>
  <w:style w:type="paragraph" w:styleId="berschrift7">
    <w:name w:val="heading 7"/>
    <w:basedOn w:val="Standard"/>
    <w:next w:val="Standard"/>
    <w:qFormat/>
    <w:rsid w:val="004915B3"/>
    <w:pPr>
      <w:keepNext/>
      <w:numPr>
        <w:ilvl w:val="6"/>
        <w:numId w:val="5"/>
      </w:numPr>
      <w:outlineLvl w:val="6"/>
    </w:pPr>
    <w:rPr>
      <w:bCs/>
    </w:rPr>
  </w:style>
  <w:style w:type="paragraph" w:styleId="berschrift8">
    <w:name w:val="heading 8"/>
    <w:basedOn w:val="Standard"/>
    <w:next w:val="Standard"/>
    <w:qFormat/>
    <w:rsid w:val="004915B3"/>
    <w:pPr>
      <w:keepNext/>
      <w:numPr>
        <w:ilvl w:val="7"/>
        <w:numId w:val="5"/>
      </w:numPr>
      <w:outlineLvl w:val="7"/>
    </w:pPr>
    <w:rPr>
      <w:rFonts w:cs="Arial"/>
      <w:bCs/>
      <w:szCs w:val="32"/>
    </w:rPr>
  </w:style>
  <w:style w:type="paragraph" w:styleId="berschrift9">
    <w:name w:val="heading 9"/>
    <w:basedOn w:val="Standard"/>
    <w:next w:val="Standard"/>
    <w:qFormat/>
    <w:rsid w:val="004915B3"/>
    <w:pPr>
      <w:keepNext/>
      <w:numPr>
        <w:ilvl w:val="8"/>
        <w:numId w:val="5"/>
      </w:numPr>
      <w:outlineLvl w:val="8"/>
    </w:pPr>
    <w:rPr>
      <w:bCs/>
      <w:szCs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C2509F"/>
    <w:pPr>
      <w:tabs>
        <w:tab w:val="left" w:pos="567"/>
        <w:tab w:val="right" w:leader="dot" w:pos="9060"/>
      </w:tabs>
      <w:spacing w:before="120" w:after="120"/>
    </w:pPr>
    <w:rPr>
      <w:rFonts w:cs="Calibri"/>
      <w:b/>
      <w:bCs/>
      <w:caps/>
      <w:szCs w:val="24"/>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7322D7"/>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341D32"/>
    <w:rPr>
      <w:rFonts w:ascii="Calibri" w:hAnsi="Calibri"/>
      <w:b/>
      <w:bCs/>
      <w:sz w:val="32"/>
      <w:szCs w:val="30"/>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F2096D"/>
    <w:pPr>
      <w:spacing w:line="240" w:lineRule="auto"/>
    </w:pPr>
    <w:rPr>
      <w:rFonts w:eastAsia="Calibri"/>
      <w:sz w:val="22"/>
      <w:szCs w:val="21"/>
      <w:lang w:val="de-AT" w:eastAsia="en-US"/>
    </w:rPr>
  </w:style>
  <w:style w:type="character" w:customStyle="1" w:styleId="NurTextZchn">
    <w:name w:val="Nur Text Zchn"/>
    <w:link w:val="NurText"/>
    <w:uiPriority w:val="99"/>
    <w:rsid w:val="00F2096D"/>
    <w:rPr>
      <w:rFonts w:ascii="Calibri" w:eastAsia="Calibr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mu/kmuag/B_AKADEMIE/A_CIU/0_Dozenten/Z_Online%20Vorlesungen/Vorlage%20Skripten%20EE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20B87-7957-3342-8148-727A1FE9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\\Kmu\kmuag\B_AKADEMIE\A_CIU\0_Dozenten\Z_Online Vorlesungen\Vorlage Skripten EEG.dot</Template>
  <TotalTime>0</TotalTime>
  <Pages>2</Pages>
  <Words>303</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2</cp:revision>
  <cp:lastPrinted>2015-03-16T13:36:00Z</cp:lastPrinted>
  <dcterms:created xsi:type="dcterms:W3CDTF">2019-11-30T20:48:00Z</dcterms:created>
  <dcterms:modified xsi:type="dcterms:W3CDTF">2019-11-30T20:48:00Z</dcterms:modified>
</cp:coreProperties>
</file>